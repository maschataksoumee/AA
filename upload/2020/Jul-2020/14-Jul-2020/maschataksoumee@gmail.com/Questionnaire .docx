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85CE" w14:textId="2017FD30" w:rsidR="003B68E9" w:rsidRPr="00456FBC" w:rsidRDefault="00A21204" w:rsidP="005976BF">
      <w:pPr>
        <w:spacing w:before="0" w:after="720"/>
        <w:rPr>
          <w:rFonts w:cs="Arial"/>
        </w:rPr>
      </w:pPr>
      <w:r w:rsidRPr="00456FBC">
        <w:rPr>
          <w:rFonts w:cs="Arial"/>
        </w:rPr>
        <w:t xml:space="preserve"> </w:t>
      </w:r>
    </w:p>
    <w:p w14:paraId="4CE1E8C8" w14:textId="3E1A95F9" w:rsidR="005E3610" w:rsidRPr="00456FBC" w:rsidRDefault="00F12898" w:rsidP="00383FEF">
      <w:pPr>
        <w:pStyle w:val="Title"/>
        <w:rPr>
          <w:rFonts w:cs="Arial"/>
          <w:sz w:val="44"/>
          <w:szCs w:val="44"/>
        </w:rPr>
      </w:pPr>
      <w:r w:rsidRPr="00456FBC">
        <w:rPr>
          <w:rFonts w:cs="Arial"/>
          <w:sz w:val="44"/>
          <w:szCs w:val="44"/>
        </w:rPr>
        <w:t>Questionnaire</w:t>
      </w:r>
    </w:p>
    <w:p w14:paraId="76B17F7E" w14:textId="291DC0A9" w:rsidR="00E7207F" w:rsidRPr="00456FBC" w:rsidRDefault="00E7207F" w:rsidP="00E7207F">
      <w:pPr>
        <w:spacing w:after="0"/>
        <w:rPr>
          <w:rFonts w:ascii="Times New Roman" w:hAnsi="Times New Roman"/>
          <w:sz w:val="28"/>
          <w:szCs w:val="28"/>
        </w:rPr>
      </w:pPr>
      <w:r w:rsidRPr="00456FBC">
        <w:rPr>
          <w:rFonts w:ascii="Times New Roman" w:hAnsi="Times New Roman"/>
          <w:sz w:val="28"/>
          <w:szCs w:val="28"/>
        </w:rPr>
        <w:t xml:space="preserve">Kindly provide us with some information/details so that we can understand your requirements better. </w:t>
      </w:r>
    </w:p>
    <w:p w14:paraId="3D117CF3" w14:textId="0E0526E3" w:rsidR="000F407E" w:rsidRPr="00456FBC" w:rsidRDefault="000F407E" w:rsidP="000F407E">
      <w:pPr>
        <w:rPr>
          <w:rFonts w:cs="Arial"/>
        </w:rPr>
      </w:pPr>
    </w:p>
    <w:tbl>
      <w:tblPr>
        <w:tblpPr w:leftFromText="180" w:rightFromText="180" w:vertAnchor="text" w:tblpY="1"/>
        <w:tblOverlap w:val="never"/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36"/>
        <w:gridCol w:w="4644"/>
      </w:tblGrid>
      <w:tr w:rsidR="00886546" w:rsidRPr="00456FBC" w14:paraId="280E0656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62F33A3C" w14:textId="3E621A46" w:rsidR="00886546" w:rsidRPr="00456FBC" w:rsidRDefault="00886546" w:rsidP="00E7207F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1. </w:t>
            </w:r>
            <w:r w:rsidR="000E0F35" w:rsidRPr="00456FBC">
              <w:t>C</w:t>
            </w:r>
            <w:r w:rsidR="00E7207F" w:rsidRPr="00456FBC">
              <w:t>onfirm your name</w:t>
            </w:r>
            <w:r w:rsidR="00F5720E" w:rsidRPr="00456FBC">
              <w:t>:</w:t>
            </w:r>
          </w:p>
        </w:tc>
      </w:tr>
      <w:tr w:rsidR="001B4440" w:rsidRPr="00456FBC" w14:paraId="62B8010B" w14:textId="77777777" w:rsidTr="00E7207F">
        <w:trPr>
          <w:trHeight w:val="574"/>
          <w:tblHeader/>
        </w:trPr>
        <w:tc>
          <w:tcPr>
            <w:tcW w:w="9180" w:type="dxa"/>
            <w:gridSpan w:val="2"/>
          </w:tcPr>
          <w:p w14:paraId="040EC5B8" w14:textId="5496D568" w:rsidR="00E7207F" w:rsidRPr="00456FBC" w:rsidRDefault="001B4440" w:rsidP="00E7207F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2. </w:t>
            </w:r>
            <w:r w:rsidR="00E7207F" w:rsidRPr="00456FBC">
              <w:rPr>
                <w:rFonts w:cs="Arial"/>
              </w:rPr>
              <w:t>Confirm your e-mail address</w:t>
            </w:r>
            <w:r w:rsidR="00F5720E" w:rsidRPr="00456FBC">
              <w:rPr>
                <w:rFonts w:cs="Arial"/>
              </w:rPr>
              <w:t>:</w:t>
            </w:r>
          </w:p>
          <w:p w14:paraId="34BA1B59" w14:textId="31017A8C" w:rsidR="001B4440" w:rsidRPr="00456FBC" w:rsidRDefault="001B4440" w:rsidP="00E7207F">
            <w:pPr>
              <w:pStyle w:val="TableHeading"/>
              <w:rPr>
                <w:rFonts w:cs="Arial"/>
              </w:rPr>
            </w:pPr>
          </w:p>
        </w:tc>
      </w:tr>
      <w:tr w:rsidR="001B4440" w:rsidRPr="00456FBC" w14:paraId="0EFC0967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3E2075FA" w14:textId="59BAE0FC" w:rsidR="00E7207F" w:rsidRPr="00456FBC" w:rsidRDefault="001B4440" w:rsidP="00E7207F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>3.</w:t>
            </w:r>
            <w:r w:rsidR="00E7207F" w:rsidRPr="00456FBC">
              <w:rPr>
                <w:rFonts w:cs="Arial"/>
              </w:rPr>
              <w:t xml:space="preserve"> </w:t>
            </w:r>
            <w:r w:rsidR="00E7207F" w:rsidRPr="00456FBC">
              <w:rPr>
                <w:rFonts w:ascii="Times New Roman" w:eastAsiaTheme="minorHAnsi" w:hAnsi="Times New Roman"/>
                <w:szCs w:val="22"/>
                <w:lang w:eastAsia="en-US"/>
              </w:rPr>
              <w:t xml:space="preserve"> </w:t>
            </w:r>
            <w:r w:rsidR="00E7207F" w:rsidRPr="00456FBC">
              <w:rPr>
                <w:rFonts w:cs="Arial"/>
              </w:rPr>
              <w:t>Please confirm your field. Are you a</w:t>
            </w:r>
            <w:r w:rsidR="005F1A02" w:rsidRPr="00456FBC">
              <w:rPr>
                <w:rFonts w:cs="Arial"/>
              </w:rPr>
              <w:t>/an</w:t>
            </w:r>
            <w:r w:rsidR="00E7207F" w:rsidRPr="00456FBC">
              <w:rPr>
                <w:rFonts w:cs="Arial"/>
              </w:rPr>
              <w:t xml:space="preserve">: </w:t>
            </w:r>
          </w:p>
          <w:p w14:paraId="016B5DD9" w14:textId="3CA4231B" w:rsidR="001B4440" w:rsidRPr="00456FBC" w:rsidRDefault="001B4440" w:rsidP="00E7207F">
            <w:pPr>
              <w:pStyle w:val="TableHeading"/>
              <w:rPr>
                <w:rFonts w:cs="Arial"/>
              </w:rPr>
            </w:pPr>
          </w:p>
        </w:tc>
      </w:tr>
      <w:tr w:rsidR="001B4440" w:rsidRPr="00456FBC" w14:paraId="30270C4E" w14:textId="77777777" w:rsidTr="00E7207F">
        <w:trPr>
          <w:trHeight w:val="113"/>
          <w:tblHeader/>
        </w:trPr>
        <w:tc>
          <w:tcPr>
            <w:tcW w:w="4536" w:type="dxa"/>
          </w:tcPr>
          <w:p w14:paraId="2AF3F99E" w14:textId="77777777" w:rsidR="001B4440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Researcher</w:t>
            </w:r>
          </w:p>
          <w:p w14:paraId="25E51F3D" w14:textId="77777777" w:rsidR="00A21204" w:rsidRPr="00456FBC" w:rsidRDefault="00E7207F" w:rsidP="00A21204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Scholar</w:t>
            </w:r>
          </w:p>
          <w:p w14:paraId="76017767" w14:textId="7E61F541" w:rsidR="00A21204" w:rsidRPr="00456FBC" w:rsidRDefault="00A21204" w:rsidP="00A21204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Professor</w:t>
            </w:r>
          </w:p>
        </w:tc>
        <w:tc>
          <w:tcPr>
            <w:tcW w:w="4644" w:type="dxa"/>
          </w:tcPr>
          <w:p w14:paraId="091EB079" w14:textId="77777777" w:rsidR="001B4440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Student</w:t>
            </w:r>
          </w:p>
          <w:p w14:paraId="268FF591" w14:textId="77777777" w:rsidR="00E7207F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Author</w:t>
            </w:r>
          </w:p>
          <w:p w14:paraId="314E9E98" w14:textId="17A86AF7" w:rsidR="00E7207F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Others (please specify)</w:t>
            </w:r>
          </w:p>
        </w:tc>
      </w:tr>
      <w:tr w:rsidR="001B4440" w:rsidRPr="00456FBC" w14:paraId="2B211F00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650FD311" w14:textId="616E044B" w:rsidR="001B4440" w:rsidRPr="00456FBC" w:rsidRDefault="001B4440" w:rsidP="00E7207F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4. </w:t>
            </w:r>
            <w:r w:rsidR="00E7207F" w:rsidRPr="00456FBC">
              <w:t xml:space="preserve"> </w:t>
            </w:r>
            <w:r w:rsidR="00E7207F" w:rsidRPr="00456FBC">
              <w:rPr>
                <w:rFonts w:cs="Arial"/>
              </w:rPr>
              <w:t>I</w:t>
            </w:r>
            <w:r w:rsidR="00CD603F" w:rsidRPr="00456FBC">
              <w:rPr>
                <w:rFonts w:cs="Arial"/>
              </w:rPr>
              <w:t xml:space="preserve"> a</w:t>
            </w:r>
            <w:r w:rsidR="00E7207F" w:rsidRPr="00456FBC">
              <w:rPr>
                <w:rFonts w:cs="Arial"/>
              </w:rPr>
              <w:t>m interested in:</w:t>
            </w:r>
          </w:p>
        </w:tc>
      </w:tr>
      <w:tr w:rsidR="001B4440" w:rsidRPr="00456FBC" w14:paraId="01D4CD59" w14:textId="77777777" w:rsidTr="00E7207F">
        <w:trPr>
          <w:trHeight w:val="113"/>
          <w:tblHeader/>
        </w:trPr>
        <w:tc>
          <w:tcPr>
            <w:tcW w:w="4536" w:type="dxa"/>
          </w:tcPr>
          <w:p w14:paraId="287EF11F" w14:textId="3B177490" w:rsidR="001B4440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Editing/Formatting/Translating</w:t>
            </w:r>
            <w:r w:rsidR="00900A6A" w:rsidRPr="00456FBC">
              <w:rPr>
                <w:rFonts w:ascii="Times New Roman" w:hAnsi="Times New Roman"/>
                <w:sz w:val="24"/>
                <w:szCs w:val="24"/>
              </w:rPr>
              <w:t>:</w:t>
            </w:r>
            <w:r w:rsidRPr="00456FBC">
              <w:rPr>
                <w:rFonts w:ascii="Times New Roman" w:hAnsi="Times New Roman"/>
                <w:sz w:val="24"/>
                <w:szCs w:val="24"/>
              </w:rPr>
              <w:t xml:space="preserve"> my Manuscript/Book/Article/Thesis/Dissertation</w:t>
            </w:r>
          </w:p>
          <w:p w14:paraId="30AF0517" w14:textId="7EC61BDC" w:rsidR="00E7207F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 xml:space="preserve">Knowing about </w:t>
            </w:r>
            <w:r w:rsidR="00CD603F" w:rsidRPr="00456FBC">
              <w:rPr>
                <w:rFonts w:ascii="Times New Roman" w:hAnsi="Times New Roman"/>
                <w:sz w:val="24"/>
                <w:szCs w:val="24"/>
              </w:rPr>
              <w:t>prevailing</w:t>
            </w:r>
            <w:r w:rsidRPr="00456FBC">
              <w:rPr>
                <w:rFonts w:ascii="Times New Roman" w:hAnsi="Times New Roman"/>
                <w:sz w:val="24"/>
                <w:szCs w:val="24"/>
              </w:rPr>
              <w:t xml:space="preserve"> discount</w:t>
            </w:r>
            <w:r w:rsidR="00CD603F" w:rsidRPr="00456FBC">
              <w:rPr>
                <w:rFonts w:ascii="Times New Roman" w:hAnsi="Times New Roman"/>
                <w:sz w:val="24"/>
                <w:szCs w:val="24"/>
              </w:rPr>
              <w:t>s</w:t>
            </w:r>
            <w:r w:rsidRPr="00456FBC">
              <w:rPr>
                <w:rFonts w:ascii="Times New Roman" w:hAnsi="Times New Roman"/>
                <w:sz w:val="24"/>
                <w:szCs w:val="24"/>
              </w:rPr>
              <w:t xml:space="preserve"> and promotional offers</w:t>
            </w:r>
          </w:p>
        </w:tc>
        <w:tc>
          <w:tcPr>
            <w:tcW w:w="4644" w:type="dxa"/>
          </w:tcPr>
          <w:p w14:paraId="5E7E32AA" w14:textId="26A2DA5B" w:rsidR="001B4440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A career at Author Assists</w:t>
            </w:r>
          </w:p>
          <w:p w14:paraId="509F8BFB" w14:textId="4801536E" w:rsidR="007C4B86" w:rsidRPr="00456FBC" w:rsidRDefault="007C4B86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Knowing about services in detail</w:t>
            </w:r>
          </w:p>
          <w:p w14:paraId="4562FEC6" w14:textId="5D5E0ABA" w:rsidR="00E7207F" w:rsidRPr="00456FBC" w:rsidRDefault="00E7207F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Others (please specify)</w:t>
            </w:r>
          </w:p>
        </w:tc>
      </w:tr>
      <w:tr w:rsidR="001B4440" w:rsidRPr="00456FBC" w14:paraId="4D1AAB41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31E0D30D" w14:textId="190D7A4F" w:rsidR="00E7207F" w:rsidRPr="00456FBC" w:rsidRDefault="001B4440" w:rsidP="00E7207F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5. </w:t>
            </w:r>
            <w:r w:rsidR="00E7207F" w:rsidRPr="00456FBC">
              <w:rPr>
                <w:rFonts w:ascii="Times New Roman" w:eastAsiaTheme="minorHAnsi" w:hAnsi="Times New Roman"/>
                <w:szCs w:val="22"/>
                <w:lang w:eastAsia="en-US"/>
              </w:rPr>
              <w:t xml:space="preserve"> </w:t>
            </w:r>
            <w:r w:rsidR="00E7207F" w:rsidRPr="00456FBC">
              <w:rPr>
                <w:rFonts w:cs="Arial"/>
              </w:rPr>
              <w:t>What is the subject area of your manuscript?</w:t>
            </w:r>
          </w:p>
          <w:p w14:paraId="5BD67385" w14:textId="3657E825" w:rsidR="001B4440" w:rsidRPr="00456FBC" w:rsidRDefault="001B4440" w:rsidP="00E7207F">
            <w:pPr>
              <w:pStyle w:val="TableHeading"/>
              <w:rPr>
                <w:rFonts w:cs="Arial"/>
              </w:rPr>
            </w:pPr>
          </w:p>
        </w:tc>
      </w:tr>
      <w:tr w:rsidR="001B4440" w:rsidRPr="00456FBC" w14:paraId="08BBBFDB" w14:textId="77777777" w:rsidTr="00E7207F">
        <w:trPr>
          <w:trHeight w:val="113"/>
          <w:tblHeader/>
        </w:trPr>
        <w:tc>
          <w:tcPr>
            <w:tcW w:w="4536" w:type="dxa"/>
          </w:tcPr>
          <w:p w14:paraId="528826AD" w14:textId="77777777" w:rsidR="001B4440" w:rsidRPr="00456FBC" w:rsidRDefault="00D16369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Medicine</w:t>
            </w:r>
          </w:p>
          <w:p w14:paraId="785F123E" w14:textId="77777777" w:rsidR="00D16369" w:rsidRPr="00456FBC" w:rsidRDefault="00D16369" w:rsidP="00E7207F">
            <w:pPr>
              <w:pStyle w:val="TableBullets"/>
              <w:rPr>
                <w:rFonts w:cs="Arial"/>
              </w:rPr>
            </w:pPr>
            <w:r w:rsidRPr="00456FBC">
              <w:t>Life Science</w:t>
            </w:r>
          </w:p>
          <w:p w14:paraId="1328C9B6" w14:textId="724BBBD9" w:rsidR="00D16369" w:rsidRPr="00456FBC" w:rsidRDefault="00D16369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Business Economics</w:t>
            </w:r>
          </w:p>
        </w:tc>
        <w:tc>
          <w:tcPr>
            <w:tcW w:w="4644" w:type="dxa"/>
          </w:tcPr>
          <w:p w14:paraId="297D2DBB" w14:textId="77777777" w:rsidR="001B4440" w:rsidRPr="00456FBC" w:rsidRDefault="00D16369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Physical Science</w:t>
            </w:r>
          </w:p>
          <w:p w14:paraId="77411084" w14:textId="77777777" w:rsidR="00D16369" w:rsidRPr="00456FBC" w:rsidRDefault="00D16369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Social Science</w:t>
            </w:r>
          </w:p>
          <w:p w14:paraId="1ECF1094" w14:textId="0A72D54C" w:rsidR="00D16369" w:rsidRPr="00456FBC" w:rsidRDefault="00D16369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Others (please specify)</w:t>
            </w:r>
          </w:p>
        </w:tc>
      </w:tr>
      <w:tr w:rsidR="00A311E0" w:rsidRPr="00456FBC" w14:paraId="54CDA920" w14:textId="77777777" w:rsidTr="00E7207F">
        <w:trPr>
          <w:trHeight w:val="113"/>
          <w:tblHeader/>
        </w:trPr>
        <w:tc>
          <w:tcPr>
            <w:tcW w:w="4536" w:type="dxa"/>
          </w:tcPr>
          <w:p w14:paraId="4EACCC56" w14:textId="77777777" w:rsidR="00A311E0" w:rsidRPr="00456FBC" w:rsidRDefault="00A311E0" w:rsidP="00E7207F">
            <w:pPr>
              <w:pStyle w:val="TableBullets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14:paraId="5627ED76" w14:textId="77777777" w:rsidR="00A311E0" w:rsidRPr="00456FBC" w:rsidRDefault="00A311E0" w:rsidP="00E7207F">
            <w:pPr>
              <w:pStyle w:val="TableBullets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4440" w:rsidRPr="00456FBC" w14:paraId="35F2253C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25BBEFFB" w14:textId="3841C27E" w:rsidR="001B4440" w:rsidRPr="00456FBC" w:rsidRDefault="001B4440" w:rsidP="00E7207F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6. </w:t>
            </w:r>
            <w:r w:rsidR="00D16369" w:rsidRPr="00456FBC">
              <w:t xml:space="preserve"> </w:t>
            </w:r>
            <w:r w:rsidR="00FF52C8" w:rsidRPr="00456FBC">
              <w:rPr>
                <w:rFonts w:cs="Arial"/>
              </w:rPr>
              <w:t xml:space="preserve">Do you want to </w:t>
            </w:r>
            <w:r w:rsidR="00456FBC">
              <w:rPr>
                <w:rFonts w:cs="Arial"/>
              </w:rPr>
              <w:t>e</w:t>
            </w:r>
            <w:r w:rsidR="00456FBC" w:rsidRPr="00456FBC">
              <w:rPr>
                <w:rFonts w:cs="Arial"/>
              </w:rPr>
              <w:t xml:space="preserve">dit </w:t>
            </w:r>
            <w:r w:rsidR="00FF52C8" w:rsidRPr="00456FBC">
              <w:rPr>
                <w:rFonts w:cs="Arial"/>
              </w:rPr>
              <w:t>your paper?</w:t>
            </w:r>
          </w:p>
        </w:tc>
      </w:tr>
      <w:tr w:rsidR="001B4440" w:rsidRPr="00456FBC" w14:paraId="25518A29" w14:textId="77777777" w:rsidTr="00E7207F">
        <w:trPr>
          <w:trHeight w:val="113"/>
          <w:tblHeader/>
        </w:trPr>
        <w:tc>
          <w:tcPr>
            <w:tcW w:w="4536" w:type="dxa"/>
          </w:tcPr>
          <w:p w14:paraId="258B395A" w14:textId="4287105E" w:rsidR="001B4440" w:rsidRPr="00456FBC" w:rsidRDefault="001B4440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Yes</w:t>
            </w:r>
            <w:r w:rsidR="004E4366" w:rsidRPr="00456FBC">
              <w:rPr>
                <w:rFonts w:cs="Arial"/>
              </w:rPr>
              <w:t xml:space="preserve"> </w:t>
            </w:r>
          </w:p>
        </w:tc>
        <w:tc>
          <w:tcPr>
            <w:tcW w:w="4644" w:type="dxa"/>
          </w:tcPr>
          <w:p w14:paraId="69240144" w14:textId="16258E8E" w:rsidR="001B4440" w:rsidRPr="00456FBC" w:rsidRDefault="001B4440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No</w:t>
            </w:r>
            <w:r w:rsidR="00D16369" w:rsidRPr="00456FBC">
              <w:rPr>
                <w:rFonts w:cs="Arial"/>
              </w:rPr>
              <w:t xml:space="preserve"> </w:t>
            </w:r>
          </w:p>
        </w:tc>
      </w:tr>
      <w:tr w:rsidR="001B4440" w:rsidRPr="00456FBC" w14:paraId="36F8917F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442E156B" w14:textId="5ED06B04" w:rsidR="001B4440" w:rsidRPr="00456FBC" w:rsidRDefault="001B4440" w:rsidP="00F35204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lastRenderedPageBreak/>
              <w:t>7</w:t>
            </w:r>
            <w:r w:rsidR="00F35204" w:rsidRPr="00456FBC">
              <w:rPr>
                <w:rFonts w:cs="Arial"/>
              </w:rPr>
              <w:t>. (If yes) You have come to the right place. Do you want to explore our service plan and discount offers?</w:t>
            </w:r>
          </w:p>
        </w:tc>
      </w:tr>
      <w:tr w:rsidR="001B4440" w:rsidRPr="00456FBC" w14:paraId="05C9A38B" w14:textId="77777777" w:rsidTr="00E7207F">
        <w:trPr>
          <w:trHeight w:val="113"/>
          <w:tblHeader/>
        </w:trPr>
        <w:tc>
          <w:tcPr>
            <w:tcW w:w="4536" w:type="dxa"/>
          </w:tcPr>
          <w:p w14:paraId="78F296FD" w14:textId="77777777" w:rsidR="001B4440" w:rsidRPr="00456FBC" w:rsidRDefault="001B4440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Yes</w:t>
            </w:r>
          </w:p>
        </w:tc>
        <w:tc>
          <w:tcPr>
            <w:tcW w:w="4644" w:type="dxa"/>
          </w:tcPr>
          <w:p w14:paraId="0D9770A8" w14:textId="77777777" w:rsidR="001B4440" w:rsidRPr="00456FBC" w:rsidRDefault="001B4440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No</w:t>
            </w:r>
          </w:p>
        </w:tc>
      </w:tr>
      <w:tr w:rsidR="001B4440" w:rsidRPr="00456FBC" w14:paraId="75A20D2B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2393BC0D" w14:textId="598BE385" w:rsidR="001B4440" w:rsidRPr="00456FBC" w:rsidRDefault="001B4440" w:rsidP="00F35204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8. </w:t>
            </w:r>
            <w:r w:rsidR="00D16369" w:rsidRPr="00456FBC">
              <w:rPr>
                <w:rFonts w:ascii="Times New Roman" w:eastAsiaTheme="minorHAnsi" w:hAnsi="Times New Roman"/>
                <w:szCs w:val="22"/>
                <w:lang w:eastAsia="en-US"/>
              </w:rPr>
              <w:t xml:space="preserve"> </w:t>
            </w:r>
            <w:r w:rsidR="00F35204" w:rsidRPr="00456FBC">
              <w:rPr>
                <w:rFonts w:cs="Arial"/>
                <w:szCs w:val="22"/>
                <w:lang w:eastAsia="en-US"/>
              </w:rPr>
              <w:t xml:space="preserve"> Is your manuscript complete</w:t>
            </w:r>
            <w:r w:rsidR="00456FBC">
              <w:rPr>
                <w:rFonts w:cs="Arial"/>
                <w:szCs w:val="22"/>
                <w:lang w:eastAsia="en-US"/>
              </w:rPr>
              <w:t xml:space="preserve"> in all respects</w:t>
            </w:r>
            <w:r w:rsidR="00F35204" w:rsidRPr="00456FBC">
              <w:rPr>
                <w:rFonts w:cs="Arial"/>
                <w:szCs w:val="22"/>
                <w:lang w:eastAsia="en-US"/>
              </w:rPr>
              <w:t>?</w:t>
            </w:r>
          </w:p>
        </w:tc>
      </w:tr>
      <w:tr w:rsidR="001B4440" w:rsidRPr="00456FBC" w14:paraId="4EEE5755" w14:textId="77777777" w:rsidTr="00E7207F">
        <w:trPr>
          <w:trHeight w:val="113"/>
          <w:tblHeader/>
        </w:trPr>
        <w:tc>
          <w:tcPr>
            <w:tcW w:w="4536" w:type="dxa"/>
          </w:tcPr>
          <w:p w14:paraId="64E031A4" w14:textId="2D9AD6B5" w:rsidR="002D66D4" w:rsidRPr="00456FBC" w:rsidRDefault="00F35204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Yes</w:t>
            </w:r>
          </w:p>
        </w:tc>
        <w:tc>
          <w:tcPr>
            <w:tcW w:w="4644" w:type="dxa"/>
          </w:tcPr>
          <w:p w14:paraId="07DD46B6" w14:textId="7587DDB2" w:rsidR="002D66D4" w:rsidRPr="00456FBC" w:rsidRDefault="00F35204" w:rsidP="00E7207F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No</w:t>
            </w:r>
          </w:p>
        </w:tc>
      </w:tr>
      <w:tr w:rsidR="001B4440" w:rsidRPr="00456FBC" w14:paraId="1A3758F2" w14:textId="77777777" w:rsidTr="00E7207F">
        <w:trPr>
          <w:trHeight w:val="113"/>
          <w:tblHeader/>
        </w:trPr>
        <w:tc>
          <w:tcPr>
            <w:tcW w:w="9180" w:type="dxa"/>
            <w:gridSpan w:val="2"/>
          </w:tcPr>
          <w:p w14:paraId="7449E40B" w14:textId="734AA7BC" w:rsidR="002D66D4" w:rsidRPr="00456FBC" w:rsidRDefault="001B4440" w:rsidP="002D66D4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9. </w:t>
            </w:r>
            <w:r w:rsidR="002D66D4" w:rsidRPr="00456FBC">
              <w:rPr>
                <w:rFonts w:ascii="Times New Roman" w:eastAsiaTheme="minorHAnsi" w:hAnsi="Times New Roman"/>
                <w:szCs w:val="22"/>
                <w:lang w:eastAsia="en-US"/>
              </w:rPr>
              <w:t xml:space="preserve"> </w:t>
            </w:r>
            <w:r w:rsidR="00302437" w:rsidRPr="00456FBC">
              <w:rPr>
                <w:rFonts w:eastAsiaTheme="minorHAnsi" w:cs="Arial"/>
                <w:lang w:eastAsia="en-US"/>
              </w:rPr>
              <w:t xml:space="preserve">What is </w:t>
            </w:r>
            <w:r w:rsidR="00E9365B" w:rsidRPr="00456FBC">
              <w:rPr>
                <w:rFonts w:eastAsiaTheme="minorHAnsi" w:cs="Arial"/>
                <w:lang w:eastAsia="en-US"/>
              </w:rPr>
              <w:t>your manuscript’s</w:t>
            </w:r>
            <w:r w:rsidR="00302437" w:rsidRPr="00456FBC">
              <w:rPr>
                <w:rFonts w:eastAsiaTheme="minorHAnsi" w:cs="Arial"/>
                <w:lang w:eastAsia="en-US"/>
              </w:rPr>
              <w:t xml:space="preserve"> word count</w:t>
            </w:r>
            <w:r w:rsidR="00E075A8">
              <w:rPr>
                <w:rFonts w:eastAsiaTheme="minorHAnsi" w:cs="Arial"/>
                <w:lang w:eastAsia="en-US"/>
              </w:rPr>
              <w:t>?</w:t>
            </w:r>
            <w:r w:rsidR="00456FBC">
              <w:rPr>
                <w:rFonts w:eastAsiaTheme="minorHAnsi" w:cs="Arial"/>
                <w:lang w:eastAsia="en-US"/>
              </w:rPr>
              <w:t xml:space="preserve"> Please specify</w:t>
            </w:r>
            <w:r w:rsidR="00E075A8">
              <w:rPr>
                <w:rFonts w:eastAsiaTheme="minorHAnsi" w:cs="Arial"/>
                <w:lang w:eastAsia="en-US"/>
              </w:rPr>
              <w:t xml:space="preserve"> the deadline.</w:t>
            </w:r>
          </w:p>
          <w:p w14:paraId="28993FF5" w14:textId="0851260E" w:rsidR="001B4440" w:rsidRPr="00456FBC" w:rsidRDefault="001B4440" w:rsidP="00E7207F">
            <w:pPr>
              <w:pStyle w:val="TableHeading"/>
              <w:rPr>
                <w:rFonts w:cs="Arial"/>
              </w:rPr>
            </w:pPr>
          </w:p>
        </w:tc>
      </w:tr>
    </w:tbl>
    <w:tbl>
      <w:tblPr>
        <w:tblpPr w:leftFromText="180" w:rightFromText="180" w:vertAnchor="text" w:horzAnchor="margin" w:tblpY="-2481"/>
        <w:tblW w:w="90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36"/>
        <w:gridCol w:w="4536"/>
      </w:tblGrid>
      <w:tr w:rsidR="00724819" w:rsidRPr="00456FBC" w14:paraId="55D45EBD" w14:textId="77777777" w:rsidTr="00724819">
        <w:trPr>
          <w:trHeight w:val="113"/>
          <w:tblHeader/>
        </w:trPr>
        <w:tc>
          <w:tcPr>
            <w:tcW w:w="9072" w:type="dxa"/>
            <w:gridSpan w:val="2"/>
          </w:tcPr>
          <w:p w14:paraId="246F4E44" w14:textId="77777777" w:rsidR="00724819" w:rsidRPr="00456FBC" w:rsidRDefault="00724819" w:rsidP="00724819">
            <w:pPr>
              <w:pStyle w:val="TableHeading"/>
              <w:rPr>
                <w:rFonts w:cs="Arial"/>
              </w:rPr>
            </w:pPr>
            <w:bookmarkStart w:id="0" w:name="_GoBack"/>
            <w:bookmarkEnd w:id="0"/>
          </w:p>
          <w:p w14:paraId="5D1A524E" w14:textId="77777777" w:rsidR="00724819" w:rsidRPr="00456FBC" w:rsidRDefault="00724819" w:rsidP="00724819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>10. What is your preferred mode of payment?</w:t>
            </w:r>
          </w:p>
        </w:tc>
      </w:tr>
      <w:tr w:rsidR="00724819" w:rsidRPr="00456FBC" w14:paraId="33353512" w14:textId="77777777" w:rsidTr="00724819">
        <w:trPr>
          <w:trHeight w:val="113"/>
          <w:tblHeader/>
        </w:trPr>
        <w:tc>
          <w:tcPr>
            <w:tcW w:w="9072" w:type="dxa"/>
            <w:gridSpan w:val="2"/>
          </w:tcPr>
          <w:p w14:paraId="4F4361C9" w14:textId="77777777" w:rsidR="00724819" w:rsidRPr="00456FBC" w:rsidRDefault="00724819" w:rsidP="00724819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 xml:space="preserve">11. </w:t>
            </w:r>
            <w:r w:rsidRPr="00456FBC">
              <w:rPr>
                <w:rFonts w:cs="Arial"/>
                <w:bCs/>
              </w:rPr>
              <w:t>Do you wish to talk to one of our live chat executives?</w:t>
            </w:r>
          </w:p>
          <w:p w14:paraId="670B2FCA" w14:textId="77777777" w:rsidR="00724819" w:rsidRPr="00456FBC" w:rsidRDefault="00724819" w:rsidP="00724819">
            <w:pPr>
              <w:pStyle w:val="TableHeading"/>
              <w:rPr>
                <w:rFonts w:cs="Arial"/>
              </w:rPr>
            </w:pPr>
          </w:p>
        </w:tc>
      </w:tr>
      <w:tr w:rsidR="00724819" w:rsidRPr="00456FBC" w14:paraId="73C2A66A" w14:textId="77777777" w:rsidTr="00724819">
        <w:trPr>
          <w:trHeight w:val="113"/>
          <w:tblHeader/>
        </w:trPr>
        <w:tc>
          <w:tcPr>
            <w:tcW w:w="4536" w:type="dxa"/>
          </w:tcPr>
          <w:p w14:paraId="1B41C178" w14:textId="77777777" w:rsidR="00724819" w:rsidRPr="00456FBC" w:rsidRDefault="00724819" w:rsidP="00724819">
            <w:pPr>
              <w:pStyle w:val="TableBullets"/>
              <w:numPr>
                <w:ilvl w:val="0"/>
                <w:numId w:val="0"/>
              </w:numPr>
              <w:rPr>
                <w:rFonts w:cs="Arial"/>
              </w:rPr>
            </w:pPr>
            <w:r w:rsidRPr="00456FBC">
              <w:rPr>
                <w:rFonts w:cs="Arial"/>
              </w:rPr>
              <w:t>Yes</w:t>
            </w:r>
          </w:p>
        </w:tc>
        <w:tc>
          <w:tcPr>
            <w:tcW w:w="4536" w:type="dxa"/>
          </w:tcPr>
          <w:p w14:paraId="44A7C879" w14:textId="77777777" w:rsidR="00724819" w:rsidRPr="00456FBC" w:rsidRDefault="00724819" w:rsidP="00724819">
            <w:pPr>
              <w:pStyle w:val="TableBullets"/>
              <w:numPr>
                <w:ilvl w:val="0"/>
                <w:numId w:val="0"/>
              </w:numPr>
              <w:ind w:left="360" w:hanging="360"/>
              <w:rPr>
                <w:rFonts w:cs="Arial"/>
              </w:rPr>
            </w:pPr>
            <w:r w:rsidRPr="00456FBC">
              <w:rPr>
                <w:rFonts w:cs="Arial"/>
              </w:rPr>
              <w:t>No</w:t>
            </w:r>
          </w:p>
        </w:tc>
      </w:tr>
      <w:tr w:rsidR="00724819" w:rsidRPr="00456FBC" w14:paraId="2D87A58E" w14:textId="77777777" w:rsidTr="00724819">
        <w:trPr>
          <w:trHeight w:val="979"/>
          <w:tblHeader/>
        </w:trPr>
        <w:tc>
          <w:tcPr>
            <w:tcW w:w="9072" w:type="dxa"/>
            <w:gridSpan w:val="2"/>
          </w:tcPr>
          <w:p w14:paraId="0D773642" w14:textId="77777777" w:rsidR="00724819" w:rsidRPr="00456FBC" w:rsidRDefault="00724819" w:rsidP="00724819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</w:rPr>
            </w:pPr>
            <w:r w:rsidRPr="00456FBC">
              <w:rPr>
                <w:rFonts w:cs="Arial"/>
                <w:b/>
                <w:bCs/>
              </w:rPr>
              <w:t xml:space="preserve">12. </w:t>
            </w:r>
            <w:r w:rsidRPr="00456FBC">
              <w:rPr>
                <w:rFonts w:cs="Arial"/>
                <w:b/>
                <w:bCs/>
                <w:sz w:val="24"/>
                <w:szCs w:val="24"/>
              </w:rPr>
              <w:t>What’s one the most important feature we should add? (comments)</w:t>
            </w:r>
          </w:p>
          <w:p w14:paraId="31693E4C" w14:textId="77777777" w:rsidR="00724819" w:rsidRPr="00456FBC" w:rsidRDefault="00724819" w:rsidP="00724819">
            <w:pPr>
              <w:pStyle w:val="TableHeading"/>
              <w:rPr>
                <w:rFonts w:cs="Arial"/>
              </w:rPr>
            </w:pPr>
          </w:p>
        </w:tc>
      </w:tr>
    </w:tbl>
    <w:p w14:paraId="32A7C493" w14:textId="4DC665AB" w:rsidR="000F407E" w:rsidRPr="00456FBC" w:rsidRDefault="00E7207F" w:rsidP="00F064F6">
      <w:pPr>
        <w:rPr>
          <w:rFonts w:cs="Arial"/>
        </w:rPr>
      </w:pPr>
      <w:r w:rsidRPr="00456FBC">
        <w:rPr>
          <w:rFonts w:cs="Arial"/>
        </w:rPr>
        <w:br w:type="textWrapping" w:clear="all"/>
      </w:r>
    </w:p>
    <w:p w14:paraId="787A9DEB" w14:textId="4F373214" w:rsidR="000F407E" w:rsidRPr="00456FBC" w:rsidRDefault="000F407E" w:rsidP="000F407E">
      <w:pPr>
        <w:rPr>
          <w:rFonts w:cs="Arial"/>
        </w:rPr>
      </w:pPr>
      <w:r w:rsidRPr="00456FBC">
        <w:rPr>
          <w:rFonts w:cs="Arial"/>
        </w:rPr>
        <w:br w:type="page"/>
      </w:r>
      <w:bookmarkStart w:id="1" w:name="OLE_LINK8"/>
      <w:r w:rsidRPr="00456FBC">
        <w:rPr>
          <w:rFonts w:cs="Arial"/>
        </w:rPr>
        <w:t xml:space="preserve"> </w:t>
      </w:r>
    </w:p>
    <w:tbl>
      <w:tblPr>
        <w:tblpPr w:leftFromText="180" w:rightFromText="180" w:vertAnchor="text" w:tblpX="108" w:tblpY="1"/>
        <w:tblOverlap w:val="never"/>
        <w:tblW w:w="90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428"/>
        <w:gridCol w:w="4644"/>
      </w:tblGrid>
      <w:tr w:rsidR="00CD0FBA" w:rsidRPr="00456FBC" w14:paraId="20AFDC51" w14:textId="77777777" w:rsidTr="00EC1031">
        <w:trPr>
          <w:trHeight w:val="113"/>
          <w:tblHeader/>
        </w:trPr>
        <w:tc>
          <w:tcPr>
            <w:tcW w:w="9072" w:type="dxa"/>
            <w:gridSpan w:val="2"/>
          </w:tcPr>
          <w:bookmarkEnd w:id="1"/>
          <w:p w14:paraId="152617C5" w14:textId="133BA433" w:rsidR="00CD0FBA" w:rsidRPr="00456FBC" w:rsidRDefault="00EC1031" w:rsidP="00EC1031">
            <w:pPr>
              <w:pStyle w:val="TableHeading"/>
              <w:rPr>
                <w:rFonts w:cs="Arial"/>
              </w:rPr>
            </w:pPr>
            <w:r w:rsidRPr="00456FBC">
              <w:rPr>
                <w:rFonts w:cs="Arial"/>
              </w:rPr>
              <w:t>13</w:t>
            </w:r>
            <w:r w:rsidR="00CD0FBA" w:rsidRPr="00456FBC">
              <w:rPr>
                <w:rFonts w:cs="Arial"/>
              </w:rPr>
              <w:t xml:space="preserve">. </w:t>
            </w:r>
            <w:r w:rsidR="00CD0FBA" w:rsidRPr="00456FBC">
              <w:rPr>
                <w:rFonts w:ascii="Times New Roman" w:eastAsiaTheme="minorHAnsi" w:hAnsi="Times New Roman"/>
                <w:szCs w:val="22"/>
                <w:lang w:eastAsia="en-US"/>
              </w:rPr>
              <w:t xml:space="preserve"> </w:t>
            </w:r>
            <w:r w:rsidRPr="00456FBC">
              <w:rPr>
                <w:rFonts w:cs="Arial"/>
                <w:lang w:eastAsia="en-US"/>
              </w:rPr>
              <w:t>How did you hear about us?</w:t>
            </w:r>
          </w:p>
          <w:p w14:paraId="716A93AA" w14:textId="77777777" w:rsidR="00CD0FBA" w:rsidRPr="00456FBC" w:rsidRDefault="00CD0FBA" w:rsidP="00EC1031">
            <w:pPr>
              <w:pStyle w:val="TableHeading"/>
              <w:rPr>
                <w:rFonts w:cs="Arial"/>
              </w:rPr>
            </w:pPr>
          </w:p>
        </w:tc>
      </w:tr>
      <w:tr w:rsidR="00CD0FBA" w:rsidRPr="00456FBC" w14:paraId="599F3E4A" w14:textId="77777777" w:rsidTr="00EC1031">
        <w:trPr>
          <w:trHeight w:val="113"/>
          <w:tblHeader/>
        </w:trPr>
        <w:tc>
          <w:tcPr>
            <w:tcW w:w="4428" w:type="dxa"/>
          </w:tcPr>
          <w:p w14:paraId="19D86C3C" w14:textId="77777777" w:rsidR="00EC1031" w:rsidRPr="00456FBC" w:rsidRDefault="00EC1031" w:rsidP="00EC1031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Google</w:t>
            </w:r>
          </w:p>
          <w:p w14:paraId="5C74B4F7" w14:textId="77777777" w:rsidR="00EC1031" w:rsidRPr="00456FBC" w:rsidRDefault="00EC1031" w:rsidP="00EC1031">
            <w:pPr>
              <w:pStyle w:val="TableBullets"/>
              <w:rPr>
                <w:rFonts w:cs="Arial"/>
              </w:rPr>
            </w:pPr>
            <w:r w:rsidRPr="00456FBC">
              <w:t>Social Media</w:t>
            </w:r>
          </w:p>
          <w:p w14:paraId="75E9CDB9" w14:textId="3839E177" w:rsidR="00CD0FBA" w:rsidRPr="00456FBC" w:rsidRDefault="00EC1031" w:rsidP="00EC1031">
            <w:pPr>
              <w:pStyle w:val="TableBullets"/>
              <w:rPr>
                <w:rFonts w:cs="Arial"/>
              </w:rPr>
            </w:pPr>
            <w:r w:rsidRPr="00456FBC">
              <w:t xml:space="preserve">Advertisement </w:t>
            </w:r>
          </w:p>
        </w:tc>
        <w:tc>
          <w:tcPr>
            <w:tcW w:w="4644" w:type="dxa"/>
          </w:tcPr>
          <w:p w14:paraId="1C6ED26D" w14:textId="77777777" w:rsidR="00EC1031" w:rsidRPr="00456FBC" w:rsidRDefault="00EC1031" w:rsidP="00EC1031">
            <w:pPr>
              <w:pStyle w:val="TableBullets"/>
              <w:rPr>
                <w:rFonts w:cs="Arial"/>
              </w:rPr>
            </w:pPr>
            <w:r w:rsidRPr="00456FBC">
              <w:rPr>
                <w:rFonts w:ascii="Times New Roman" w:hAnsi="Times New Roman"/>
                <w:sz w:val="24"/>
                <w:szCs w:val="24"/>
              </w:rPr>
              <w:t>Reference</w:t>
            </w:r>
          </w:p>
          <w:p w14:paraId="24FB5958" w14:textId="1C84599E" w:rsidR="00CD0FBA" w:rsidRPr="00456FBC" w:rsidRDefault="00CD0FBA" w:rsidP="00EC1031">
            <w:pPr>
              <w:pStyle w:val="TableBullets"/>
              <w:rPr>
                <w:rFonts w:cs="Arial"/>
              </w:rPr>
            </w:pPr>
            <w:r w:rsidRPr="00456FBC">
              <w:rPr>
                <w:rFonts w:cs="Arial"/>
              </w:rPr>
              <w:t>Others (please specify)</w:t>
            </w:r>
          </w:p>
        </w:tc>
      </w:tr>
    </w:tbl>
    <w:p w14:paraId="32AFD943" w14:textId="410B18DD" w:rsidR="000F407E" w:rsidRPr="00456FBC" w:rsidRDefault="000F407E" w:rsidP="00F064F6">
      <w:pPr>
        <w:rPr>
          <w:rFonts w:cs="Arial"/>
        </w:rPr>
      </w:pPr>
    </w:p>
    <w:sectPr w:rsidR="000F407E" w:rsidRPr="00456FBC" w:rsidSect="00B912CF">
      <w:footerReference w:type="default" r:id="rId7"/>
      <w:type w:val="continuous"/>
      <w:pgSz w:w="11906" w:h="16838" w:code="9"/>
      <w:pgMar w:top="1134" w:right="1418" w:bottom="1134" w:left="1418" w:header="709" w:footer="567" w:gutter="0"/>
      <w:cols w:space="61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B150A" w14:textId="77777777" w:rsidR="005B49BB" w:rsidRDefault="005B49BB" w:rsidP="000A50F0">
      <w:r>
        <w:separator/>
      </w:r>
    </w:p>
  </w:endnote>
  <w:endnote w:type="continuationSeparator" w:id="0">
    <w:p w14:paraId="4E2B7B06" w14:textId="77777777" w:rsidR="005B49BB" w:rsidRDefault="005B49BB" w:rsidP="000A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0DB1B" w14:textId="77777777" w:rsidR="00E57B3D" w:rsidRPr="006271D9" w:rsidRDefault="006271D9" w:rsidP="006271D9">
    <w:pPr>
      <w:pStyle w:val="Footer"/>
      <w:spacing w:before="240" w:after="0"/>
    </w:pPr>
    <w:r>
      <w:tab/>
    </w:r>
    <w:r w:rsidRPr="006271D9">
      <w:fldChar w:fldCharType="begin"/>
    </w:r>
    <w:r w:rsidRPr="006271D9">
      <w:instrText xml:space="preserve"> PAGE   \* MERGEFORMAT </w:instrText>
    </w:r>
    <w:r w:rsidRPr="006271D9">
      <w:fldChar w:fldCharType="separate"/>
    </w:r>
    <w:r w:rsidR="00F12898">
      <w:rPr>
        <w:noProof/>
      </w:rPr>
      <w:t>5</w:t>
    </w:r>
    <w:r w:rsidRPr="006271D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62B07" w14:textId="77777777" w:rsidR="005B49BB" w:rsidRDefault="005B49BB" w:rsidP="000A50F0">
      <w:r>
        <w:separator/>
      </w:r>
    </w:p>
  </w:footnote>
  <w:footnote w:type="continuationSeparator" w:id="0">
    <w:p w14:paraId="1A3B0A50" w14:textId="77777777" w:rsidR="005B49BB" w:rsidRDefault="005B49BB" w:rsidP="000A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434"/>
    <w:multiLevelType w:val="hybridMultilevel"/>
    <w:tmpl w:val="78609E86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06B"/>
    <w:multiLevelType w:val="hybridMultilevel"/>
    <w:tmpl w:val="FB5ECD04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7EE5"/>
    <w:multiLevelType w:val="hybridMultilevel"/>
    <w:tmpl w:val="F298446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6CC8"/>
    <w:multiLevelType w:val="hybridMultilevel"/>
    <w:tmpl w:val="F45062F2"/>
    <w:lvl w:ilvl="0" w:tplc="EE16683E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  <w:color w:val="4F81BD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7652E"/>
    <w:multiLevelType w:val="multilevel"/>
    <w:tmpl w:val="E714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438B6"/>
    <w:multiLevelType w:val="hybridMultilevel"/>
    <w:tmpl w:val="A7EC7CBC"/>
    <w:lvl w:ilvl="0" w:tplc="30B635FE">
      <w:start w:val="1"/>
      <w:numFmt w:val="bullet"/>
      <w:pStyle w:val="TableBullets"/>
      <w:lvlText w:val=""/>
      <w:lvlJc w:val="left"/>
      <w:pPr>
        <w:ind w:left="360" w:hanging="360"/>
      </w:pPr>
      <w:rPr>
        <w:rFonts w:ascii="Webdings" w:hAnsi="Webdings" w:hint="default"/>
        <w:color w:val="EE3B34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3630A74"/>
    <w:multiLevelType w:val="hybridMultilevel"/>
    <w:tmpl w:val="493A8C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27D6"/>
    <w:multiLevelType w:val="multilevel"/>
    <w:tmpl w:val="EAF8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1026F"/>
    <w:multiLevelType w:val="hybridMultilevel"/>
    <w:tmpl w:val="F8F8F9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5F25"/>
    <w:multiLevelType w:val="hybridMultilevel"/>
    <w:tmpl w:val="B51ED7EA"/>
    <w:lvl w:ilvl="0" w:tplc="FFFFFFFF">
      <w:start w:val="1"/>
      <w:numFmt w:val="bullet"/>
      <w:lvlText w:val=""/>
      <w:lvlJc w:val="left"/>
      <w:pPr>
        <w:tabs>
          <w:tab w:val="num" w:pos="644"/>
        </w:tabs>
        <w:ind w:left="568" w:hanging="284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2EE5479"/>
    <w:multiLevelType w:val="hybridMultilevel"/>
    <w:tmpl w:val="DADA63BC"/>
    <w:lvl w:ilvl="0" w:tplc="3558D126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6"/>
      </w:rPr>
    </w:lvl>
    <w:lvl w:ilvl="1" w:tplc="500EBF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589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CC2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BCC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68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05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0F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0A5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F17FD"/>
    <w:multiLevelType w:val="hybridMultilevel"/>
    <w:tmpl w:val="F1F8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16C4F"/>
    <w:multiLevelType w:val="hybridMultilevel"/>
    <w:tmpl w:val="3D7AD784"/>
    <w:lvl w:ilvl="0" w:tplc="6AE694CC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  <w:color w:val="EE3B3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FC3C12"/>
    <w:multiLevelType w:val="hybridMultilevel"/>
    <w:tmpl w:val="72E2D8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83AC1"/>
    <w:multiLevelType w:val="hybridMultilevel"/>
    <w:tmpl w:val="832CC8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B3A01"/>
    <w:multiLevelType w:val="hybridMultilevel"/>
    <w:tmpl w:val="F4260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3317CD"/>
    <w:multiLevelType w:val="hybridMultilevel"/>
    <w:tmpl w:val="A1F0FD12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E0F82"/>
    <w:multiLevelType w:val="hybridMultilevel"/>
    <w:tmpl w:val="C8981E9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5C1437"/>
    <w:multiLevelType w:val="hybridMultilevel"/>
    <w:tmpl w:val="5D2E2912"/>
    <w:lvl w:ilvl="0" w:tplc="FFFFFFFF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5147B"/>
    <w:multiLevelType w:val="hybridMultilevel"/>
    <w:tmpl w:val="212024B0"/>
    <w:lvl w:ilvl="0" w:tplc="58C6F664">
      <w:start w:val="1"/>
      <w:numFmt w:val="bullet"/>
      <w:pStyle w:val="Bullets"/>
      <w:lvlText w:val=""/>
      <w:lvlJc w:val="left"/>
      <w:pPr>
        <w:ind w:left="717" w:hanging="360"/>
      </w:pPr>
      <w:rPr>
        <w:rFonts w:ascii="Symbol" w:hAnsi="Symbol" w:hint="default"/>
        <w:color w:val="FCB1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648A0"/>
    <w:multiLevelType w:val="hybridMultilevel"/>
    <w:tmpl w:val="ED8491DC"/>
    <w:lvl w:ilvl="0" w:tplc="DA463544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5"/>
  </w:num>
  <w:num w:numId="5">
    <w:abstractNumId w:val="14"/>
  </w:num>
  <w:num w:numId="6">
    <w:abstractNumId w:val="13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1"/>
  </w:num>
  <w:num w:numId="15">
    <w:abstractNumId w:val="20"/>
  </w:num>
  <w:num w:numId="16">
    <w:abstractNumId w:val="5"/>
  </w:num>
  <w:num w:numId="17">
    <w:abstractNumId w:val="21"/>
  </w:num>
  <w:num w:numId="18">
    <w:abstractNumId w:val="12"/>
  </w:num>
  <w:num w:numId="19">
    <w:abstractNumId w:val="18"/>
  </w:num>
  <w:num w:numId="20">
    <w:abstractNumId w:val="8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07E"/>
    <w:rsid w:val="0000064A"/>
    <w:rsid w:val="0000770D"/>
    <w:rsid w:val="0001614C"/>
    <w:rsid w:val="00062B59"/>
    <w:rsid w:val="00075DB3"/>
    <w:rsid w:val="000A50F0"/>
    <w:rsid w:val="000E0F35"/>
    <w:rsid w:val="000F407E"/>
    <w:rsid w:val="000F68F3"/>
    <w:rsid w:val="000F743A"/>
    <w:rsid w:val="001078C1"/>
    <w:rsid w:val="00111BDD"/>
    <w:rsid w:val="00113ECB"/>
    <w:rsid w:val="0012032C"/>
    <w:rsid w:val="00121A7E"/>
    <w:rsid w:val="00193CE5"/>
    <w:rsid w:val="00193F00"/>
    <w:rsid w:val="001A3132"/>
    <w:rsid w:val="001B4440"/>
    <w:rsid w:val="001C0523"/>
    <w:rsid w:val="001C7F03"/>
    <w:rsid w:val="00213899"/>
    <w:rsid w:val="002719DD"/>
    <w:rsid w:val="00281424"/>
    <w:rsid w:val="002C3D05"/>
    <w:rsid w:val="002D66D4"/>
    <w:rsid w:val="00302437"/>
    <w:rsid w:val="003377D3"/>
    <w:rsid w:val="00343516"/>
    <w:rsid w:val="00374DB8"/>
    <w:rsid w:val="00383FEF"/>
    <w:rsid w:val="003B68E9"/>
    <w:rsid w:val="003C2A6C"/>
    <w:rsid w:val="003C5C91"/>
    <w:rsid w:val="00406154"/>
    <w:rsid w:val="00420150"/>
    <w:rsid w:val="00442D73"/>
    <w:rsid w:val="004448B3"/>
    <w:rsid w:val="00444CF0"/>
    <w:rsid w:val="00456FBC"/>
    <w:rsid w:val="00481568"/>
    <w:rsid w:val="00483E91"/>
    <w:rsid w:val="00494448"/>
    <w:rsid w:val="004C57C7"/>
    <w:rsid w:val="004E4366"/>
    <w:rsid w:val="004E5C6F"/>
    <w:rsid w:val="005145BB"/>
    <w:rsid w:val="005244FC"/>
    <w:rsid w:val="00557573"/>
    <w:rsid w:val="005933C4"/>
    <w:rsid w:val="005976BF"/>
    <w:rsid w:val="005B49BB"/>
    <w:rsid w:val="005D58EF"/>
    <w:rsid w:val="005E3221"/>
    <w:rsid w:val="005E3610"/>
    <w:rsid w:val="005F1A02"/>
    <w:rsid w:val="00601EAD"/>
    <w:rsid w:val="00623F21"/>
    <w:rsid w:val="006271D9"/>
    <w:rsid w:val="00692152"/>
    <w:rsid w:val="00724819"/>
    <w:rsid w:val="00730EB2"/>
    <w:rsid w:val="00736B0A"/>
    <w:rsid w:val="00774C35"/>
    <w:rsid w:val="007A1946"/>
    <w:rsid w:val="007B2671"/>
    <w:rsid w:val="007C4B86"/>
    <w:rsid w:val="0085000D"/>
    <w:rsid w:val="00870AE9"/>
    <w:rsid w:val="008722E6"/>
    <w:rsid w:val="00876AEE"/>
    <w:rsid w:val="00884FD3"/>
    <w:rsid w:val="00886546"/>
    <w:rsid w:val="008D2328"/>
    <w:rsid w:val="008E1349"/>
    <w:rsid w:val="008E6DAC"/>
    <w:rsid w:val="00900A6A"/>
    <w:rsid w:val="009326A6"/>
    <w:rsid w:val="00936D7A"/>
    <w:rsid w:val="00960F86"/>
    <w:rsid w:val="00995D48"/>
    <w:rsid w:val="0099730D"/>
    <w:rsid w:val="009C04CC"/>
    <w:rsid w:val="009D1722"/>
    <w:rsid w:val="009E4F3D"/>
    <w:rsid w:val="009F770E"/>
    <w:rsid w:val="00A0636A"/>
    <w:rsid w:val="00A1682E"/>
    <w:rsid w:val="00A21204"/>
    <w:rsid w:val="00A311E0"/>
    <w:rsid w:val="00A3387F"/>
    <w:rsid w:val="00A43746"/>
    <w:rsid w:val="00A57979"/>
    <w:rsid w:val="00A73D7B"/>
    <w:rsid w:val="00A82FC5"/>
    <w:rsid w:val="00B1538F"/>
    <w:rsid w:val="00B65207"/>
    <w:rsid w:val="00B66428"/>
    <w:rsid w:val="00B66BD3"/>
    <w:rsid w:val="00B77B8D"/>
    <w:rsid w:val="00B912CF"/>
    <w:rsid w:val="00B97BCE"/>
    <w:rsid w:val="00BA4518"/>
    <w:rsid w:val="00BA5D76"/>
    <w:rsid w:val="00BC6726"/>
    <w:rsid w:val="00C26F16"/>
    <w:rsid w:val="00C61EC2"/>
    <w:rsid w:val="00C70243"/>
    <w:rsid w:val="00CD0FBA"/>
    <w:rsid w:val="00CD603F"/>
    <w:rsid w:val="00CE1E0D"/>
    <w:rsid w:val="00CE60DD"/>
    <w:rsid w:val="00CF06E9"/>
    <w:rsid w:val="00D16369"/>
    <w:rsid w:val="00D22DA7"/>
    <w:rsid w:val="00D31437"/>
    <w:rsid w:val="00D473F1"/>
    <w:rsid w:val="00DB43F1"/>
    <w:rsid w:val="00DD7590"/>
    <w:rsid w:val="00DE1C9E"/>
    <w:rsid w:val="00E06874"/>
    <w:rsid w:val="00E075A8"/>
    <w:rsid w:val="00E360DD"/>
    <w:rsid w:val="00E57B3D"/>
    <w:rsid w:val="00E7207F"/>
    <w:rsid w:val="00E9365B"/>
    <w:rsid w:val="00E942F0"/>
    <w:rsid w:val="00EA63E7"/>
    <w:rsid w:val="00EC1031"/>
    <w:rsid w:val="00EC3D1A"/>
    <w:rsid w:val="00F034C0"/>
    <w:rsid w:val="00F06014"/>
    <w:rsid w:val="00F064F6"/>
    <w:rsid w:val="00F12898"/>
    <w:rsid w:val="00F241B7"/>
    <w:rsid w:val="00F30CA6"/>
    <w:rsid w:val="00F35204"/>
    <w:rsid w:val="00F46E3C"/>
    <w:rsid w:val="00F5720E"/>
    <w:rsid w:val="00F83947"/>
    <w:rsid w:val="00FA1857"/>
    <w:rsid w:val="00FB53AA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"/>
    </o:shapedefaults>
    <o:shapelayout v:ext="edit">
      <o:idmap v:ext="edit" data="1"/>
    </o:shapelayout>
  </w:shapeDefaults>
  <w:decimalSymbol w:val="."/>
  <w:listSeparator w:val=","/>
  <w14:docId w14:val="17A77C97"/>
  <w15:docId w15:val="{0D531F0D-161F-453D-B8EF-77040655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DD"/>
    <w:pPr>
      <w:spacing w:before="240" w:after="240"/>
    </w:pPr>
    <w:rPr>
      <w:rFonts w:ascii="Arial" w:hAnsi="Arial"/>
      <w:sz w:val="22"/>
      <w:lang w:eastAsia="en-AU"/>
    </w:rPr>
  </w:style>
  <w:style w:type="paragraph" w:styleId="Heading1">
    <w:name w:val="heading 1"/>
    <w:basedOn w:val="Normal"/>
    <w:next w:val="Normal"/>
    <w:qFormat/>
    <w:rsid w:val="006271D9"/>
    <w:pPr>
      <w:keepNext/>
      <w:spacing w:before="360"/>
      <w:outlineLvl w:val="0"/>
    </w:pPr>
    <w:rPr>
      <w:rFonts w:eastAsia="Times New Roman"/>
      <w:b/>
      <w:color w:val="EE3B34"/>
      <w:sz w:val="32"/>
    </w:rPr>
  </w:style>
  <w:style w:type="paragraph" w:styleId="Heading2">
    <w:name w:val="heading 2"/>
    <w:basedOn w:val="Normal"/>
    <w:next w:val="Normal"/>
    <w:qFormat/>
    <w:rsid w:val="0000064A"/>
    <w:pPr>
      <w:keepNext/>
      <w:spacing w:before="360"/>
      <w:outlineLvl w:val="1"/>
    </w:pPr>
    <w:rPr>
      <w:rFonts w:eastAsia="Times New Roman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360DD"/>
    <w:pPr>
      <w:keepNext/>
      <w:spacing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770D"/>
    <w:rPr>
      <w:rFonts w:ascii="Arial" w:hAnsi="Arial"/>
      <w:color w:val="1578BE"/>
      <w:sz w:val="22"/>
      <w:u w:val="single"/>
    </w:rPr>
  </w:style>
  <w:style w:type="paragraph" w:customStyle="1" w:styleId="Bullets">
    <w:name w:val="Bullets"/>
    <w:basedOn w:val="Normal"/>
    <w:qFormat/>
    <w:rsid w:val="00B912CF"/>
    <w:pPr>
      <w:numPr>
        <w:numId w:val="15"/>
      </w:numPr>
      <w:spacing w:before="120" w:after="120"/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1D9"/>
    <w:pPr>
      <w:tabs>
        <w:tab w:val="center" w:pos="4536"/>
        <w:tab w:val="right" w:pos="9072"/>
      </w:tabs>
      <w:spacing w:before="0"/>
      <w:jc w:val="right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271D9"/>
    <w:rPr>
      <w:rFonts w:ascii="Arial" w:hAnsi="Arial"/>
      <w:i/>
      <w:sz w:val="18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6271D9"/>
    <w:pPr>
      <w:tabs>
        <w:tab w:val="right" w:pos="9072"/>
      </w:tabs>
      <w:spacing w:before="0" w:after="6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271D9"/>
    <w:rPr>
      <w:rFonts w:ascii="Arial" w:hAnsi="Arial"/>
      <w:sz w:val="18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0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41B7"/>
    <w:pPr>
      <w:pBdr>
        <w:top w:val="single" w:sz="4" w:space="4" w:color="00568B"/>
        <w:bottom w:val="single" w:sz="4" w:space="4" w:color="00568B"/>
      </w:pBdr>
      <w:spacing w:after="360"/>
      <w:jc w:val="center"/>
      <w:outlineLvl w:val="0"/>
    </w:pPr>
    <w:rPr>
      <w:rFonts w:eastAsia="Times New Roman"/>
      <w:bCs/>
      <w:color w:val="1578BE"/>
      <w:spacing w:val="4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41B7"/>
    <w:rPr>
      <w:rFonts w:ascii="Arial" w:eastAsia="Times New Roman" w:hAnsi="Arial"/>
      <w:bCs/>
      <w:color w:val="1578BE"/>
      <w:spacing w:val="40"/>
      <w:kern w:val="28"/>
      <w:sz w:val="48"/>
      <w:szCs w:val="32"/>
      <w:lang w:val="en-AU" w:eastAsia="en-AU"/>
    </w:rPr>
  </w:style>
  <w:style w:type="paragraph" w:customStyle="1" w:styleId="Sub-title">
    <w:name w:val="Sub-title"/>
    <w:basedOn w:val="Title"/>
    <w:qFormat/>
    <w:rsid w:val="00B912CF"/>
    <w:pPr>
      <w:pBdr>
        <w:top w:val="none" w:sz="0" w:space="0" w:color="auto"/>
        <w:bottom w:val="none" w:sz="0" w:space="0" w:color="auto"/>
      </w:pBdr>
      <w:spacing w:before="120" w:after="240"/>
    </w:pPr>
    <w:rPr>
      <w:color w:val="5CBF35"/>
      <w:spacing w:val="0"/>
      <w:sz w:val="40"/>
    </w:rPr>
  </w:style>
  <w:style w:type="paragraph" w:customStyle="1" w:styleId="BulletsLast">
    <w:name w:val="Bullets Last"/>
    <w:basedOn w:val="Bullets"/>
    <w:qFormat/>
    <w:rsid w:val="00E57B3D"/>
    <w:pPr>
      <w:spacing w:after="240"/>
    </w:pPr>
  </w:style>
  <w:style w:type="character" w:customStyle="1" w:styleId="Heading3Char">
    <w:name w:val="Heading 3 Char"/>
    <w:basedOn w:val="DefaultParagraphFont"/>
    <w:link w:val="Heading3"/>
    <w:uiPriority w:val="9"/>
    <w:rsid w:val="00E360DD"/>
    <w:rPr>
      <w:rFonts w:ascii="Cambria" w:eastAsia="Times New Roman" w:hAnsi="Cambria" w:cs="Times New Roman"/>
      <w:b/>
      <w:bCs/>
      <w:sz w:val="26"/>
      <w:szCs w:val="26"/>
      <w:lang w:val="en-AU" w:eastAsia="en-AU"/>
    </w:rPr>
  </w:style>
  <w:style w:type="paragraph" w:customStyle="1" w:styleId="TableText">
    <w:name w:val="Table Text"/>
    <w:basedOn w:val="Normal"/>
    <w:qFormat/>
    <w:rsid w:val="00CF06E9"/>
    <w:pPr>
      <w:spacing w:before="60" w:after="60"/>
    </w:pPr>
  </w:style>
  <w:style w:type="paragraph" w:customStyle="1" w:styleId="TableHeading">
    <w:name w:val="Table Heading"/>
    <w:basedOn w:val="Heading1"/>
    <w:qFormat/>
    <w:rsid w:val="00CF06E9"/>
    <w:pPr>
      <w:spacing w:before="60" w:after="60"/>
    </w:pPr>
    <w:rPr>
      <w:color w:val="auto"/>
      <w:sz w:val="24"/>
      <w:szCs w:val="24"/>
    </w:rPr>
  </w:style>
  <w:style w:type="paragraph" w:customStyle="1" w:styleId="TableBullets">
    <w:name w:val="Table Bullets"/>
    <w:basedOn w:val="Bullets"/>
    <w:qFormat/>
    <w:rsid w:val="00CF06E9"/>
    <w:pPr>
      <w:numPr>
        <w:numId w:val="16"/>
      </w:numPr>
      <w:spacing w:before="60" w:after="60"/>
    </w:pPr>
  </w:style>
  <w:style w:type="paragraph" w:styleId="ListParagraph">
    <w:name w:val="List Paragraph"/>
    <w:basedOn w:val="Normal"/>
    <w:uiPriority w:val="34"/>
    <w:qFormat/>
    <w:rsid w:val="000F407E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sa\Application%20Data\Microsoft\Templates\PBTR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PBTR_template.dot</Template>
  <TotalTime>86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PBTR word document</vt:lpstr>
      <vt:lpstr>Questionnaire</vt:lpstr>
    </vt:vector>
  </TitlesOfParts>
  <Company>Inwords</Company>
  <LinksUpToDate>false</LinksUpToDate>
  <CharactersWithSpaces>1280</CharactersWithSpaces>
  <SharedDoc>false</SharedDoc>
  <HLinks>
    <vt:vector size="18" baseType="variant">
      <vt:variant>
        <vt:i4>4784194</vt:i4>
      </vt:variant>
      <vt:variant>
        <vt:i4>0</vt:i4>
      </vt:variant>
      <vt:variant>
        <vt:i4>0</vt:i4>
      </vt:variant>
      <vt:variant>
        <vt:i4>5</vt:i4>
      </vt:variant>
      <vt:variant>
        <vt:lpwstr>http://www.playbytherules.net.au/</vt:lpwstr>
      </vt:variant>
      <vt:variant>
        <vt:lpwstr/>
      </vt:variant>
      <vt:variant>
        <vt:i4>4784194</vt:i4>
      </vt:variant>
      <vt:variant>
        <vt:i4>6</vt:i4>
      </vt:variant>
      <vt:variant>
        <vt:i4>0</vt:i4>
      </vt:variant>
      <vt:variant>
        <vt:i4>5</vt:i4>
      </vt:variant>
      <vt:variant>
        <vt:lpwstr>http://www.playbytherules.net.au/</vt:lpwstr>
      </vt:variant>
      <vt:variant>
        <vt:lpwstr/>
      </vt:variant>
      <vt:variant>
        <vt:i4>4784194</vt:i4>
      </vt:variant>
      <vt:variant>
        <vt:i4>0</vt:i4>
      </vt:variant>
      <vt:variant>
        <vt:i4>0</vt:i4>
      </vt:variant>
      <vt:variant>
        <vt:i4>5</vt:i4>
      </vt:variant>
      <vt:variant>
        <vt:lpwstr>http://www.playbytherules.net.au/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PBTR word document</dc:title>
  <dc:creator>Lisa Thompson</dc:creator>
  <cp:lastModifiedBy>CS07</cp:lastModifiedBy>
  <cp:revision>54</cp:revision>
  <cp:lastPrinted>2011-04-13T07:08:00Z</cp:lastPrinted>
  <dcterms:created xsi:type="dcterms:W3CDTF">2016-02-03T13:21:00Z</dcterms:created>
  <dcterms:modified xsi:type="dcterms:W3CDTF">2020-05-04T08:14:00Z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Filename">
    <vt:lpwstr>S:\public\Play by the Rules\Karen\ACS\Resources\Child Protection Docs\Updated CP Docs Received Mar 2010\PBTR Child Protection Laws-Screening-TAS.doc</vt:lpwstr>
  </property>
</Properties>
</file>